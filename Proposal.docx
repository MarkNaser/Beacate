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05B58" w14:textId="77777777" w:rsidR="002D1015" w:rsidRDefault="0068045D">
      <w:pPr>
        <w:pStyle w:val="Date"/>
      </w:pPr>
      <w:r>
        <w:t>9/15/2016</w:t>
      </w:r>
    </w:p>
    <w:p w14:paraId="19ED0601" w14:textId="4C95BC12" w:rsidR="002D1015" w:rsidRDefault="008B3D61">
      <w:pPr>
        <w:pStyle w:val="Title"/>
      </w:pPr>
      <w:r>
        <w:t>Indoor Navigation “BeaCate”</w:t>
      </w:r>
      <w:bookmarkStart w:id="0" w:name="_GoBack"/>
      <w:bookmarkEnd w:id="0"/>
    </w:p>
    <w:p w14:paraId="350C0F55" w14:textId="77777777" w:rsidR="002D1015" w:rsidRDefault="0068045D">
      <w:pPr>
        <w:pStyle w:val="Heading1"/>
      </w:pPr>
      <w:r>
        <w:t xml:space="preserve">Project vision </w:t>
      </w:r>
    </w:p>
    <w:p w14:paraId="2AB507D9" w14:textId="77777777" w:rsidR="002D1015" w:rsidRDefault="0068045D">
      <w:r>
        <w:t xml:space="preserve">In our project, we are looking forward to build an indoor navigation system, that can be used in different indoor locations all around the world. </w:t>
      </w:r>
    </w:p>
    <w:p w14:paraId="7DFACCBF" w14:textId="797BF5D4" w:rsidR="0068045D" w:rsidRDefault="0068045D" w:rsidP="00864275">
      <w:r>
        <w:t xml:space="preserve">We found that there is no practical application that is used to describe the users position within inside the buildings and stores, and that the </w:t>
      </w:r>
      <w:r w:rsidR="00864275">
        <w:t>Satellite</w:t>
      </w:r>
      <w:r>
        <w:t xml:space="preserve"> technology </w:t>
      </w:r>
      <w:r w:rsidR="00864275">
        <w:t xml:space="preserve">that is used on roadmaps </w:t>
      </w:r>
      <w:r>
        <w:t xml:space="preserve">is not an alternative since it lacks on the tight places </w:t>
      </w:r>
      <w:r w:rsidR="00864275">
        <w:t>accuracy</w:t>
      </w:r>
      <w:r>
        <w:t>,</w:t>
      </w:r>
      <w:r w:rsidR="00864275">
        <w:t xml:space="preserve"> where its unable to determine an accurate position inside a specific building dues to many factors. </w:t>
      </w:r>
      <w:r>
        <w:t xml:space="preserve"> </w:t>
      </w:r>
    </w:p>
    <w:p w14:paraId="198DAF14" w14:textId="710E2562" w:rsidR="002D1015" w:rsidRDefault="00864275">
      <w:pPr>
        <w:pStyle w:val="Heading2"/>
      </w:pPr>
      <w:r>
        <w:t>Implementation</w:t>
      </w:r>
    </w:p>
    <w:p w14:paraId="02553DB2" w14:textId="425E3712" w:rsidR="002D1015" w:rsidRDefault="00864275" w:rsidP="00864275">
      <w:pPr>
        <w:pStyle w:val="Heading3"/>
      </w:pPr>
      <w:r>
        <w:t xml:space="preserve">To Implement such an idea, and after an extensive research, we found that Beacons “small Bluetooth devices” are best designed to fulfill such vision and goals, where they can broadcast a low frequency Bluetooth signal that can be detected by smart phones. </w:t>
      </w:r>
    </w:p>
    <w:p w14:paraId="41A7185B" w14:textId="0B584A2C" w:rsidR="00864275" w:rsidRDefault="00864275" w:rsidP="00864275">
      <w:pPr>
        <w:pStyle w:val="Heading3"/>
      </w:pPr>
      <w:r>
        <w:t>The Beacons costs are not high and they can last for a long period of time, while at the same time are flexible in programming.</w:t>
      </w:r>
    </w:p>
    <w:p w14:paraId="167E6E40" w14:textId="1956CF24" w:rsidR="00864275" w:rsidRDefault="00864275" w:rsidP="00864275">
      <w:pPr>
        <w:pStyle w:val="Heading3"/>
      </w:pPr>
      <w:r>
        <w:t xml:space="preserve">Beacons can store a small amount of data that could be useful in our application, as we might be able to add more extra features along the way. </w:t>
      </w:r>
    </w:p>
    <w:p w14:paraId="552220F2" w14:textId="5E29B9D6" w:rsidR="00864275" w:rsidRDefault="00864275" w:rsidP="00864275">
      <w:pPr>
        <w:pStyle w:val="Heading3"/>
      </w:pPr>
      <w:r>
        <w:t xml:space="preserve">defining locations by names and giving suggestions is a feature to be added to the system, as well as a GUI of an actual map of the targeted area to be mapped. </w:t>
      </w:r>
    </w:p>
    <w:p w14:paraId="5B545495" w14:textId="2477910F" w:rsidR="00D042C0" w:rsidRDefault="00D042C0" w:rsidP="00864275">
      <w:pPr>
        <w:pStyle w:val="Heading3"/>
      </w:pPr>
      <w:r>
        <w:t xml:space="preserve">Upon reaching destinations the beacon may possibly add some specific info to that location. </w:t>
      </w:r>
    </w:p>
    <w:p w14:paraId="1B2C8BD7" w14:textId="77777777" w:rsidR="002D1015" w:rsidRDefault="0068045D">
      <w:pPr>
        <w:pStyle w:val="Heading1"/>
      </w:pPr>
      <w:r>
        <w:t>project summary</w:t>
      </w:r>
    </w:p>
    <w:p w14:paraId="14CEC936" w14:textId="115D63DA" w:rsidR="002D1015" w:rsidRDefault="00D042C0" w:rsidP="00864275">
      <w:r>
        <w:t xml:space="preserve">Beacon technology is becoming the trend in marketing materials as well as other applications, however there is still no valid application and system that use them affectively as a position sensor for indoor navigation, and by accomplishing such project we believe that we would be one of the pioneers in implementing such technology in that manner. </w:t>
      </w:r>
    </w:p>
    <w:p w14:paraId="46CC6C60" w14:textId="0F62C60B" w:rsidR="00D042C0" w:rsidRDefault="00D042C0" w:rsidP="00864275">
      <w:r>
        <w:t>By the end of this project we expect to build a prototype of our indoor navigation system based on a small area in the UNT IT department, that would help people navigate the department using Beacon Technology.</w:t>
      </w:r>
    </w:p>
    <w:p w14:paraId="6C6D651C" w14:textId="77777777" w:rsidR="00D042C0" w:rsidRDefault="00D042C0" w:rsidP="00864275"/>
    <w:sectPr w:rsidR="00D042C0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E8E0B" w14:textId="77777777" w:rsidR="00616D23" w:rsidRDefault="00616D23">
      <w:pPr>
        <w:spacing w:after="0" w:line="240" w:lineRule="auto"/>
      </w:pPr>
      <w:r>
        <w:separator/>
      </w:r>
    </w:p>
    <w:p w14:paraId="440C2D83" w14:textId="77777777" w:rsidR="00616D23" w:rsidRDefault="00616D23"/>
  </w:endnote>
  <w:endnote w:type="continuationSeparator" w:id="0">
    <w:p w14:paraId="47084538" w14:textId="77777777" w:rsidR="00616D23" w:rsidRDefault="00616D23">
      <w:pPr>
        <w:spacing w:after="0" w:line="240" w:lineRule="auto"/>
      </w:pPr>
      <w:r>
        <w:continuationSeparator/>
      </w:r>
    </w:p>
    <w:p w14:paraId="235442BF" w14:textId="77777777" w:rsidR="00616D23" w:rsidRDefault="00616D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78033D" w14:textId="77777777" w:rsidR="002D1015" w:rsidRDefault="00E70CF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FF1911" w14:textId="77777777" w:rsidR="00616D23" w:rsidRDefault="00616D23">
      <w:pPr>
        <w:spacing w:after="0" w:line="240" w:lineRule="auto"/>
      </w:pPr>
      <w:r>
        <w:separator/>
      </w:r>
    </w:p>
    <w:p w14:paraId="5C716C54" w14:textId="77777777" w:rsidR="00616D23" w:rsidRDefault="00616D23"/>
  </w:footnote>
  <w:footnote w:type="continuationSeparator" w:id="0">
    <w:p w14:paraId="20D30472" w14:textId="77777777" w:rsidR="00616D23" w:rsidRDefault="00616D23">
      <w:pPr>
        <w:spacing w:after="0" w:line="240" w:lineRule="auto"/>
      </w:pPr>
      <w:r>
        <w:continuationSeparator/>
      </w:r>
    </w:p>
    <w:p w14:paraId="5A5E5AEF" w14:textId="77777777" w:rsidR="00616D23" w:rsidRDefault="00616D2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45D"/>
    <w:rsid w:val="002D1015"/>
    <w:rsid w:val="00616D23"/>
    <w:rsid w:val="0068045D"/>
    <w:rsid w:val="00864275"/>
    <w:rsid w:val="008B3D61"/>
    <w:rsid w:val="00D042C0"/>
    <w:rsid w:val="00E7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D1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en.lproj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16</TotalTime>
  <Pages>1</Pages>
  <Words>289</Words>
  <Characters>1648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Naser</dc:creator>
  <cp:keywords/>
  <dc:description/>
  <cp:lastModifiedBy>Mark Naser</cp:lastModifiedBy>
  <cp:revision>3</cp:revision>
  <dcterms:created xsi:type="dcterms:W3CDTF">2016-09-13T15:39:00Z</dcterms:created>
  <dcterms:modified xsi:type="dcterms:W3CDTF">2016-09-20T18:31:00Z</dcterms:modified>
</cp:coreProperties>
</file>